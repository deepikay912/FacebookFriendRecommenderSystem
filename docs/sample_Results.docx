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0"/>
      </w:tblGrid>
      <w:tr w:rsidR="00B375BB" w:rsidTr="00B375BB">
        <w:tc>
          <w:tcPr>
            <w:tcW w:w="8990" w:type="dxa"/>
          </w:tcPr>
          <w:p w:rsidR="00B375BB" w:rsidRPr="00B375BB" w:rsidRDefault="00B375BB" w:rsidP="00B375BB">
            <w:pPr>
              <w:spacing w:after="200" w:line="276" w:lineRule="auto"/>
              <w:rPr>
                <w:b/>
              </w:rPr>
            </w:pPr>
            <w:r w:rsidRPr="00B375BB">
              <w:rPr>
                <w:b/>
              </w:rPr>
              <w:t xml:space="preserve">Recommendation by Method 1: </w:t>
            </w:r>
          </w:p>
          <w:p w:rsidR="00B375BB" w:rsidRDefault="00B375BB" w:rsidP="00B375BB">
            <w:pPr>
              <w:spacing w:after="200" w:line="276" w:lineRule="auto"/>
            </w:pPr>
            <w:r>
              <w:t>[(862, 0.6908911995020903), (698, 0.6863519630887088), (3437, 0.3557297126038576), (865, 0.30637254901960786), (868, 0.30637254901960786), (3495, 0.199994840958673), (3684, 0.19824414067856097), (3797, 0.1945961698623275), (3721, 0.17551686795128824), (3592, 0.16849482023156612)]</w:t>
            </w:r>
          </w:p>
          <w:p w:rsidR="00B375BB" w:rsidRPr="00B375BB" w:rsidRDefault="00B375BB" w:rsidP="00B375BB">
            <w:pPr>
              <w:spacing w:after="200" w:line="276" w:lineRule="auto"/>
              <w:rPr>
                <w:b/>
              </w:rPr>
            </w:pPr>
            <w:r w:rsidRPr="00B375BB">
              <w:rPr>
                <w:b/>
              </w:rPr>
              <w:t xml:space="preserve">Recommendation by Method 2: </w:t>
            </w:r>
          </w:p>
          <w:p w:rsidR="00B375BB" w:rsidRDefault="00B375BB" w:rsidP="00B375BB">
            <w:pPr>
              <w:spacing w:after="200" w:line="276" w:lineRule="auto"/>
            </w:pPr>
            <w:r>
              <w:t>[(3501, 6), (3577, 6), (3633, 6), (3684, 6), (3948, 6), (1085, 5), (3609, 5), (3677, 5), (3721, 5), (3692, 5)]</w:t>
            </w:r>
          </w:p>
          <w:p w:rsidR="00B375BB" w:rsidRPr="00B375BB" w:rsidRDefault="00B375BB" w:rsidP="00B375BB">
            <w:pPr>
              <w:spacing w:after="200" w:line="276" w:lineRule="auto"/>
              <w:rPr>
                <w:b/>
              </w:rPr>
            </w:pPr>
            <w:r w:rsidRPr="00B375BB">
              <w:rPr>
                <w:b/>
              </w:rPr>
              <w:t xml:space="preserve">Average Rank of Method 1: </w:t>
            </w:r>
          </w:p>
          <w:p w:rsidR="00B375BB" w:rsidRDefault="00B375BB" w:rsidP="00B375BB">
            <w:pPr>
              <w:spacing w:after="200" w:line="276" w:lineRule="auto"/>
            </w:pPr>
            <w:r>
              <w:t>6.5</w:t>
            </w:r>
          </w:p>
          <w:p w:rsidR="00B375BB" w:rsidRPr="00B375BB" w:rsidRDefault="00B375BB" w:rsidP="00B375BB">
            <w:pPr>
              <w:spacing w:after="200" w:line="276" w:lineRule="auto"/>
              <w:rPr>
                <w:b/>
              </w:rPr>
            </w:pPr>
            <w:r w:rsidRPr="00B375BB">
              <w:rPr>
                <w:b/>
              </w:rPr>
              <w:t xml:space="preserve">Average rank of Method 2: </w:t>
            </w:r>
          </w:p>
          <w:p w:rsidR="00B375BB" w:rsidRPr="00B375BB" w:rsidRDefault="00B375BB" w:rsidP="00B375BB">
            <w:pPr>
              <w:spacing w:after="200" w:line="276" w:lineRule="auto"/>
              <w:rPr>
                <w:b/>
              </w:rPr>
            </w:pPr>
            <w:r>
              <w:t>3</w:t>
            </w:r>
            <w:r>
              <w:t>.5</w:t>
            </w:r>
          </w:p>
          <w:p w:rsidR="00B375BB" w:rsidRPr="00B375BB" w:rsidRDefault="00B375BB" w:rsidP="00B375BB">
            <w:pPr>
              <w:spacing w:after="200" w:line="276" w:lineRule="auto"/>
              <w:rPr>
                <w:b/>
              </w:rPr>
            </w:pPr>
            <w:r w:rsidRPr="00B375BB">
              <w:rPr>
                <w:b/>
              </w:rPr>
              <w:t xml:space="preserve">Number of Same recommendations from both methods: </w:t>
            </w:r>
          </w:p>
          <w:p w:rsidR="00B375BB" w:rsidRDefault="00B375BB" w:rsidP="00B375BB">
            <w:pPr>
              <w:spacing w:after="200" w:line="276" w:lineRule="auto"/>
            </w:pPr>
            <w:r>
              <w:t>99</w:t>
            </w:r>
          </w:p>
          <w:p w:rsidR="00B375BB" w:rsidRPr="00B375BB" w:rsidRDefault="00B375BB" w:rsidP="00B375BB">
            <w:pPr>
              <w:spacing w:after="200" w:line="276" w:lineRule="auto"/>
              <w:rPr>
                <w:b/>
              </w:rPr>
            </w:pPr>
            <w:r w:rsidRPr="00B375BB">
              <w:rPr>
                <w:b/>
              </w:rPr>
              <w:t xml:space="preserve">Number of different recommendations from both methods: </w:t>
            </w:r>
          </w:p>
          <w:p w:rsidR="00B375BB" w:rsidRDefault="00B375BB" w:rsidP="00B375BB">
            <w:pPr>
              <w:spacing w:after="200" w:line="276" w:lineRule="auto"/>
            </w:pPr>
            <w:r>
              <w:t>3940</w:t>
            </w:r>
          </w:p>
          <w:p w:rsidR="00B375BB" w:rsidRPr="00B375BB" w:rsidRDefault="00B375BB" w:rsidP="00B375BB">
            <w:pPr>
              <w:spacing w:after="200" w:line="276" w:lineRule="auto"/>
              <w:rPr>
                <w:b/>
              </w:rPr>
            </w:pPr>
            <w:r w:rsidRPr="00B375BB">
              <w:rPr>
                <w:b/>
              </w:rPr>
              <w:t xml:space="preserve">Lonely Nodes: </w:t>
            </w:r>
          </w:p>
          <w:p w:rsidR="00B375BB" w:rsidRDefault="00B375BB" w:rsidP="00B375BB">
            <w:pPr>
              <w:spacing w:after="200" w:line="276" w:lineRule="auto"/>
            </w:pPr>
            <w:r>
              <w:t>{1431: 0.43345786633457867, 2123: 0.730771106667</w:t>
            </w:r>
            <w:r>
              <w:t>3169, 1352: 0.4081469358065103}</w:t>
            </w:r>
          </w:p>
        </w:tc>
      </w:tr>
    </w:tbl>
    <w:p w:rsidR="00B375BB" w:rsidRDefault="00B375BB" w:rsidP="00B375BB"/>
    <w:p w:rsidR="00B375BB" w:rsidRDefault="00B375BB" w:rsidP="00B375BB">
      <w:r>
        <w:rPr>
          <w:noProof/>
        </w:rPr>
        <w:drawing>
          <wp:inline distT="0" distB="0" distL="0" distR="0" wp14:anchorId="2CBEED45" wp14:editId="3F4BA6A9">
            <wp:extent cx="2546325" cy="17043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9" cy="170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BB" w:rsidRDefault="00B375BB" w:rsidP="00B375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0"/>
      </w:tblGrid>
      <w:tr w:rsidR="00B375BB" w:rsidTr="00B375BB">
        <w:tc>
          <w:tcPr>
            <w:tcW w:w="8990" w:type="dxa"/>
          </w:tcPr>
          <w:p w:rsidR="00B375BB" w:rsidRPr="00B375BB" w:rsidRDefault="00B375BB" w:rsidP="00B375BB">
            <w:pPr>
              <w:rPr>
                <w:b/>
              </w:rPr>
            </w:pPr>
            <w:r w:rsidRPr="00B375BB">
              <w:rPr>
                <w:b/>
              </w:rPr>
              <w:lastRenderedPageBreak/>
              <w:t xml:space="preserve">Recommendation by Method 1: </w:t>
            </w:r>
          </w:p>
          <w:p w:rsidR="00B375BB" w:rsidRDefault="00B375BB" w:rsidP="00B375BB">
            <w:r>
              <w:t>[(862, 0.6908911995020903), (698, 0.6863519630887088), (3437, 0.3557297126038576), (865, 0.30637254901960786), (868, 0.30637254901960786), (3495, 0.199994840958673), (3684, 0.19824414067856097), (3797, 0.1945961698623275), (3721, 0.17551686795128824), (3592, 0.16849482023156612)]</w:t>
            </w:r>
          </w:p>
          <w:p w:rsidR="00B375BB" w:rsidRPr="00B375BB" w:rsidRDefault="00B375BB" w:rsidP="00B375BB">
            <w:pPr>
              <w:rPr>
                <w:b/>
              </w:rPr>
            </w:pPr>
            <w:r w:rsidRPr="00B375BB">
              <w:rPr>
                <w:b/>
              </w:rPr>
              <w:t xml:space="preserve">Recommendation by Method 2: </w:t>
            </w:r>
          </w:p>
          <w:p w:rsidR="00B375BB" w:rsidRDefault="00B375BB" w:rsidP="00B375BB">
            <w:r>
              <w:t>[(3501, 6), (3577, 6), (3633, 6), (3684, 6), (3948, 6), (1085, 5), (3609, 5), (3677, 5), (3721, 5), (3692, 5)]</w:t>
            </w:r>
          </w:p>
          <w:p w:rsidR="00B375BB" w:rsidRPr="00B375BB" w:rsidRDefault="00B375BB" w:rsidP="00B375BB">
            <w:pPr>
              <w:rPr>
                <w:b/>
              </w:rPr>
            </w:pPr>
            <w:r w:rsidRPr="00B375BB">
              <w:rPr>
                <w:b/>
              </w:rPr>
              <w:t xml:space="preserve">Average Rank of Method 1: </w:t>
            </w:r>
          </w:p>
          <w:p w:rsidR="00B375BB" w:rsidRDefault="00B375BB" w:rsidP="00B375BB">
            <w:r>
              <w:t>3.5</w:t>
            </w:r>
          </w:p>
          <w:p w:rsidR="00B375BB" w:rsidRPr="00B375BB" w:rsidRDefault="00B375BB" w:rsidP="00B375BB">
            <w:pPr>
              <w:rPr>
                <w:b/>
              </w:rPr>
            </w:pPr>
            <w:r w:rsidRPr="00B375BB">
              <w:rPr>
                <w:b/>
              </w:rPr>
              <w:t xml:space="preserve">Average rank of Method 2: </w:t>
            </w:r>
          </w:p>
          <w:p w:rsidR="00B375BB" w:rsidRDefault="00B375BB" w:rsidP="00B375BB">
            <w:r>
              <w:t>2.5</w:t>
            </w:r>
          </w:p>
          <w:p w:rsidR="00B375BB" w:rsidRPr="00B375BB" w:rsidRDefault="00B375BB" w:rsidP="00B375BB">
            <w:pPr>
              <w:rPr>
                <w:b/>
              </w:rPr>
            </w:pPr>
            <w:r w:rsidRPr="00B375BB">
              <w:rPr>
                <w:b/>
              </w:rPr>
              <w:t xml:space="preserve">Number of Same recommendations from both methods: </w:t>
            </w:r>
          </w:p>
          <w:p w:rsidR="00B375BB" w:rsidRDefault="00B375BB" w:rsidP="00B375BB">
            <w:r>
              <w:t>100</w:t>
            </w:r>
          </w:p>
          <w:p w:rsidR="00B375BB" w:rsidRPr="00B375BB" w:rsidRDefault="00B375BB" w:rsidP="00B375BB">
            <w:pPr>
              <w:rPr>
                <w:b/>
              </w:rPr>
            </w:pPr>
            <w:r w:rsidRPr="00B375BB">
              <w:rPr>
                <w:b/>
              </w:rPr>
              <w:t xml:space="preserve">Number of different recommendations from both methods: </w:t>
            </w:r>
          </w:p>
          <w:p w:rsidR="00B375BB" w:rsidRDefault="00B375BB" w:rsidP="00B375BB">
            <w:r>
              <w:t>3939</w:t>
            </w:r>
          </w:p>
          <w:p w:rsidR="00B375BB" w:rsidRPr="00B375BB" w:rsidRDefault="00B375BB" w:rsidP="00B375BB">
            <w:pPr>
              <w:rPr>
                <w:b/>
              </w:rPr>
            </w:pPr>
            <w:r w:rsidRPr="00B375BB">
              <w:rPr>
                <w:b/>
              </w:rPr>
              <w:t xml:space="preserve">Lonely Nodes: </w:t>
            </w:r>
          </w:p>
          <w:p w:rsidR="00B375BB" w:rsidRDefault="00B375BB" w:rsidP="00B375BB">
            <w:r>
              <w:t>[483, 483, 483, 483, 48</w:t>
            </w:r>
            <w:r>
              <w:t>3, 2464, 483, 1431, 2123, 2464]</w:t>
            </w:r>
          </w:p>
        </w:tc>
      </w:tr>
    </w:tbl>
    <w:p w:rsidR="00B375BB" w:rsidRDefault="002936F8" w:rsidP="00B375BB">
      <w:r>
        <w:rPr>
          <w:noProof/>
        </w:rPr>
        <w:drawing>
          <wp:inline distT="0" distB="0" distL="0" distR="0" wp14:anchorId="049F928C" wp14:editId="36A86136">
            <wp:extent cx="381000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0"/>
      </w:tblGrid>
      <w:tr w:rsidR="00701577" w:rsidTr="00701577">
        <w:tc>
          <w:tcPr>
            <w:tcW w:w="8990" w:type="dxa"/>
          </w:tcPr>
          <w:p w:rsidR="00701577" w:rsidRPr="000E5FDD" w:rsidRDefault="00701577" w:rsidP="0070157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E5FD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Recommendations by Method 1: </w:t>
            </w:r>
          </w:p>
          <w:p w:rsidR="00701577" w:rsidRPr="000E5FDD" w:rsidRDefault="00701577" w:rsidP="0070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FDD">
              <w:rPr>
                <w:rFonts w:ascii="Times New Roman" w:hAnsi="Times New Roman" w:cs="Times New Roman"/>
                <w:sz w:val="24"/>
                <w:szCs w:val="24"/>
              </w:rPr>
              <w:t>[(1376, 97), (1833, 91), (1746, 88), (993, 86), (1390, 86), (1391, 83), (1714, 83), (1059, 81), (1516, 81), (1612, 81)]</w:t>
            </w:r>
          </w:p>
          <w:p w:rsidR="00701577" w:rsidRPr="000E5FDD" w:rsidRDefault="00701577" w:rsidP="0070157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E5FD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Recommendation by Method 2: </w:t>
            </w:r>
          </w:p>
          <w:p w:rsidR="00701577" w:rsidRPr="000E5FDD" w:rsidRDefault="00701577" w:rsidP="0070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FDD">
              <w:rPr>
                <w:rFonts w:ascii="Times New Roman" w:hAnsi="Times New Roman" w:cs="Times New Roman"/>
                <w:sz w:val="24"/>
                <w:szCs w:val="24"/>
              </w:rPr>
              <w:t>[(107, 1.5041943556371893), (1888, 1.0776933333350602), (1352, 1.0612043383752092), (1377, 1.0363770157940952), (1730, 1.0127165834130822), (1663, 1.0070598176447842), (1551, 0.9766386140683305), (1813, 0.9717048924955747), (1768, 0.9555284637663646), (1199, 0.9479967116267918)]</w:t>
            </w:r>
          </w:p>
          <w:p w:rsidR="00701577" w:rsidRPr="000E5FDD" w:rsidRDefault="00701577" w:rsidP="0070157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E5FD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Average Rank of Method 1: </w:t>
            </w:r>
          </w:p>
          <w:p w:rsidR="00701577" w:rsidRPr="000E5FDD" w:rsidRDefault="00701577" w:rsidP="0070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FDD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  <w:p w:rsidR="00701577" w:rsidRPr="000E5FDD" w:rsidRDefault="00701577" w:rsidP="0070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FD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Average rank of Method 2</w:t>
            </w:r>
            <w:r w:rsidRPr="000E5FD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701577" w:rsidRPr="000E5FDD" w:rsidRDefault="00701577" w:rsidP="0070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F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701577" w:rsidRPr="000E5FDD" w:rsidRDefault="00701577" w:rsidP="0070157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E5FD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Number of Same recommendations from both methods: </w:t>
            </w:r>
          </w:p>
          <w:p w:rsidR="00701577" w:rsidRPr="000E5FDD" w:rsidRDefault="00701577" w:rsidP="0070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FDD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  <w:p w:rsidR="00701577" w:rsidRPr="000E5FDD" w:rsidRDefault="00701577" w:rsidP="0070157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E5FD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Number of different recommendations from both methods: </w:t>
            </w:r>
          </w:p>
          <w:p w:rsidR="00701577" w:rsidRPr="000E5FDD" w:rsidRDefault="00701577" w:rsidP="007015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FDD">
              <w:rPr>
                <w:rFonts w:ascii="Times New Roman" w:hAnsi="Times New Roman" w:cs="Times New Roman"/>
                <w:sz w:val="24"/>
                <w:szCs w:val="24"/>
              </w:rPr>
              <w:t>3935</w:t>
            </w:r>
          </w:p>
          <w:p w:rsidR="00701577" w:rsidRPr="000E5FDD" w:rsidRDefault="00701577" w:rsidP="0070157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E5FD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Lonely Node: </w:t>
            </w:r>
          </w:p>
          <w:p w:rsidR="00701577" w:rsidRPr="00701577" w:rsidRDefault="00701577" w:rsidP="00B37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F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2936F8" w:rsidRDefault="00701577" w:rsidP="00B375BB">
      <w:r w:rsidRPr="000E5F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AFEFCA" wp14:editId="158EF213">
            <wp:extent cx="3022600" cy="1961711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6438" cy="198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C6" w:rsidRDefault="005972C6" w:rsidP="00B375BB"/>
    <w:p w:rsidR="005972C6" w:rsidRPr="005972C6" w:rsidRDefault="005972C6" w:rsidP="00B375BB">
      <w:pPr>
        <w:rPr>
          <w:b/>
        </w:rPr>
      </w:pPr>
      <w:r w:rsidRPr="005972C6">
        <w:rPr>
          <w:b/>
        </w:rPr>
        <w:lastRenderedPageBreak/>
        <w:t>Dataset Analysis Report</w:t>
      </w:r>
      <w:bookmarkStart w:id="0" w:name="_GoBack"/>
      <w:bookmarkEnd w:id="0"/>
    </w:p>
    <w:p w:rsidR="005972C6" w:rsidRPr="000E5FDD" w:rsidRDefault="005972C6" w:rsidP="005972C6">
      <w:pPr>
        <w:rPr>
          <w:rFonts w:ascii="Times New Roman" w:hAnsi="Times New Roman" w:cs="Times New Roman"/>
          <w:sz w:val="24"/>
          <w:szCs w:val="24"/>
        </w:rPr>
      </w:pPr>
      <w:r w:rsidRPr="000E5FDD">
        <w:rPr>
          <w:rFonts w:ascii="Times New Roman" w:hAnsi="Times New Roman" w:cs="Times New Roman"/>
          <w:i/>
          <w:sz w:val="24"/>
          <w:szCs w:val="24"/>
        </w:rPr>
        <w:t>Type</w:t>
      </w:r>
      <w:r w:rsidRPr="000E5FDD">
        <w:rPr>
          <w:rFonts w:ascii="Times New Roman" w:hAnsi="Times New Roman" w:cs="Times New Roman"/>
          <w:sz w:val="24"/>
          <w:szCs w:val="24"/>
        </w:rPr>
        <w:t>: Graph</w:t>
      </w:r>
    </w:p>
    <w:p w:rsidR="005972C6" w:rsidRPr="000E5FDD" w:rsidRDefault="005972C6" w:rsidP="005972C6">
      <w:pPr>
        <w:rPr>
          <w:rFonts w:ascii="Times New Roman" w:hAnsi="Times New Roman" w:cs="Times New Roman"/>
          <w:sz w:val="24"/>
          <w:szCs w:val="24"/>
        </w:rPr>
      </w:pPr>
      <w:r w:rsidRPr="000E5FDD">
        <w:rPr>
          <w:rFonts w:ascii="Times New Roman" w:hAnsi="Times New Roman" w:cs="Times New Roman"/>
          <w:i/>
          <w:sz w:val="24"/>
          <w:szCs w:val="24"/>
        </w:rPr>
        <w:t>Number of nodes</w:t>
      </w:r>
      <w:r w:rsidRPr="000E5FDD">
        <w:rPr>
          <w:rFonts w:ascii="Times New Roman" w:hAnsi="Times New Roman" w:cs="Times New Roman"/>
          <w:sz w:val="24"/>
          <w:szCs w:val="24"/>
        </w:rPr>
        <w:t>: 4039</w:t>
      </w:r>
    </w:p>
    <w:p w:rsidR="005972C6" w:rsidRPr="000E5FDD" w:rsidRDefault="005972C6" w:rsidP="005972C6">
      <w:pPr>
        <w:rPr>
          <w:rFonts w:ascii="Times New Roman" w:hAnsi="Times New Roman" w:cs="Times New Roman"/>
          <w:sz w:val="24"/>
          <w:szCs w:val="24"/>
        </w:rPr>
      </w:pPr>
      <w:r w:rsidRPr="000E5FDD">
        <w:rPr>
          <w:rFonts w:ascii="Times New Roman" w:hAnsi="Times New Roman" w:cs="Times New Roman"/>
          <w:i/>
          <w:sz w:val="24"/>
          <w:szCs w:val="24"/>
        </w:rPr>
        <w:t>Number of edges</w:t>
      </w:r>
      <w:r w:rsidRPr="000E5FDD">
        <w:rPr>
          <w:rFonts w:ascii="Times New Roman" w:hAnsi="Times New Roman" w:cs="Times New Roman"/>
          <w:sz w:val="24"/>
          <w:szCs w:val="24"/>
        </w:rPr>
        <w:t>: 88234</w:t>
      </w:r>
    </w:p>
    <w:p w:rsidR="005972C6" w:rsidRPr="000E5FDD" w:rsidRDefault="005972C6" w:rsidP="005972C6">
      <w:pPr>
        <w:rPr>
          <w:rFonts w:ascii="Times New Roman" w:hAnsi="Times New Roman" w:cs="Times New Roman"/>
          <w:sz w:val="24"/>
          <w:szCs w:val="24"/>
        </w:rPr>
      </w:pPr>
      <w:r w:rsidRPr="000E5FDD">
        <w:rPr>
          <w:rFonts w:ascii="Times New Roman" w:hAnsi="Times New Roman" w:cs="Times New Roman"/>
          <w:i/>
          <w:sz w:val="24"/>
          <w:szCs w:val="24"/>
        </w:rPr>
        <w:t>Average degree</w:t>
      </w:r>
      <w:r w:rsidRPr="000E5FDD">
        <w:rPr>
          <w:rFonts w:ascii="Times New Roman" w:hAnsi="Times New Roman" w:cs="Times New Roman"/>
          <w:sz w:val="24"/>
          <w:szCs w:val="24"/>
        </w:rPr>
        <w:t>:  43.6910</w:t>
      </w:r>
    </w:p>
    <w:p w:rsidR="005972C6" w:rsidRPr="000E5FDD" w:rsidRDefault="005972C6" w:rsidP="005972C6">
      <w:pPr>
        <w:rPr>
          <w:rFonts w:ascii="Times New Roman" w:hAnsi="Times New Roman" w:cs="Times New Roman"/>
          <w:sz w:val="24"/>
          <w:szCs w:val="24"/>
        </w:rPr>
      </w:pPr>
      <w:r w:rsidRPr="000E5FDD">
        <w:rPr>
          <w:rFonts w:ascii="Times New Roman" w:hAnsi="Times New Roman" w:cs="Times New Roman"/>
          <w:sz w:val="24"/>
          <w:szCs w:val="24"/>
        </w:rPr>
        <w:t>The Graph is connected</w:t>
      </w:r>
    </w:p>
    <w:p w:rsidR="005972C6" w:rsidRPr="000E5FDD" w:rsidRDefault="005972C6" w:rsidP="005972C6">
      <w:pPr>
        <w:rPr>
          <w:rFonts w:ascii="Times New Roman" w:hAnsi="Times New Roman" w:cs="Times New Roman"/>
          <w:sz w:val="24"/>
          <w:szCs w:val="24"/>
        </w:rPr>
      </w:pPr>
      <w:r w:rsidRPr="000E5FDD">
        <w:rPr>
          <w:rFonts w:ascii="Times New Roman" w:hAnsi="Times New Roman" w:cs="Times New Roman"/>
          <w:sz w:val="24"/>
          <w:szCs w:val="24"/>
        </w:rPr>
        <w:t>The graph is not directed</w:t>
      </w:r>
    </w:p>
    <w:p w:rsidR="005972C6" w:rsidRDefault="005972C6" w:rsidP="005972C6">
      <w:pPr>
        <w:rPr>
          <w:rFonts w:ascii="Times New Roman" w:hAnsi="Times New Roman" w:cs="Times New Roman"/>
          <w:sz w:val="24"/>
          <w:szCs w:val="24"/>
        </w:rPr>
      </w:pPr>
      <w:r w:rsidRPr="000E5FDD">
        <w:rPr>
          <w:rFonts w:ascii="Times New Roman" w:hAnsi="Times New Roman" w:cs="Times New Roman"/>
          <w:i/>
          <w:sz w:val="24"/>
          <w:szCs w:val="24"/>
        </w:rPr>
        <w:t>Average clustering coefficient is</w:t>
      </w:r>
      <w:r w:rsidRPr="000E5FDD">
        <w:rPr>
          <w:rFonts w:ascii="Times New Roman" w:hAnsi="Times New Roman" w:cs="Times New Roman"/>
          <w:sz w:val="24"/>
          <w:szCs w:val="24"/>
        </w:rPr>
        <w:t>:  0.6055467186200876</w:t>
      </w:r>
    </w:p>
    <w:p w:rsidR="005972C6" w:rsidRDefault="005972C6" w:rsidP="005972C6">
      <w:pPr>
        <w:rPr>
          <w:rFonts w:ascii="Times New Roman" w:hAnsi="Times New Roman" w:cs="Times New Roman"/>
          <w:sz w:val="24"/>
          <w:szCs w:val="24"/>
        </w:rPr>
      </w:pPr>
    </w:p>
    <w:p w:rsidR="005972C6" w:rsidRDefault="00913CBB" w:rsidP="005972C6">
      <w:r>
        <w:rPr>
          <w:noProof/>
        </w:rPr>
        <w:drawing>
          <wp:inline distT="0" distB="0" distL="0" distR="0" wp14:anchorId="63AA5E12" wp14:editId="265442C2">
            <wp:extent cx="2972787" cy="1989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4715" cy="19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BB" w:rsidRDefault="00913CBB" w:rsidP="005972C6"/>
    <w:p w:rsidR="00913CBB" w:rsidRDefault="00913CBB" w:rsidP="005972C6"/>
    <w:p w:rsidR="00913CBB" w:rsidRPr="00B375BB" w:rsidRDefault="00913CBB" w:rsidP="005972C6">
      <w:r>
        <w:rPr>
          <w:noProof/>
        </w:rPr>
        <w:lastRenderedPageBreak/>
        <w:drawing>
          <wp:inline distT="0" distB="0" distL="0" distR="0" wp14:anchorId="40A5E734" wp14:editId="58B3F0D5">
            <wp:extent cx="3441775" cy="232664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3361" cy="23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CBB" w:rsidRPr="00B375BB">
      <w:headerReference w:type="even" r:id="rId15"/>
      <w:footerReference w:type="even" r:id="rId16"/>
      <w:footerReference w:type="default" r:id="rId17"/>
      <w:headerReference w:type="first" r:id="rId18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EA3" w:rsidRDefault="002A2EA3">
      <w:pPr>
        <w:spacing w:after="0" w:line="240" w:lineRule="auto"/>
      </w:pPr>
      <w:r>
        <w:separator/>
      </w:r>
    </w:p>
  </w:endnote>
  <w:endnote w:type="continuationSeparator" w:id="0">
    <w:p w:rsidR="002A2EA3" w:rsidRDefault="002A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EFA" w:rsidRDefault="002A2E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16EFA" w:rsidRDefault="00216EF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216EFA" w:rsidRDefault="00216EF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16EFA" w:rsidRDefault="00216EF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216EFA" w:rsidRDefault="00216EFA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216EFA" w:rsidRDefault="002A2EA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913CBB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216EFA" w:rsidRDefault="002A2EA3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913CBB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4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EFA" w:rsidRDefault="002A2EA3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16541D4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16EFA" w:rsidRDefault="00216EF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216EFA" w:rsidRDefault="00216EF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16EFA" w:rsidRDefault="00216EF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216EFA" w:rsidRDefault="00216EFA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216EFA" w:rsidRDefault="002A2EA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913CBB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216EFA" w:rsidRDefault="002A2EA3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913CBB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EA3" w:rsidRDefault="002A2EA3">
      <w:pPr>
        <w:spacing w:after="0" w:line="240" w:lineRule="auto"/>
      </w:pPr>
      <w:r>
        <w:separator/>
      </w:r>
    </w:p>
  </w:footnote>
  <w:footnote w:type="continuationSeparator" w:id="0">
    <w:p w:rsidR="002A2EA3" w:rsidRDefault="002A2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EFA" w:rsidRDefault="002A2EA3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45103F8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6EFA" w:rsidRDefault="002A2EA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p w:rsidR="00216EFA" w:rsidRDefault="002A2EA3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16EFA" w:rsidRDefault="00216EF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216EFA" w:rsidRDefault="00216EFA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16EFA" w:rsidRDefault="00216EF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216EFA" w:rsidRDefault="00216EF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EFA" w:rsidRDefault="002A2E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3A12160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16EFA" w:rsidRDefault="00216EF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216EFA" w:rsidRDefault="00216EF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16EFA" w:rsidRDefault="00216EF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216EFA" w:rsidRDefault="00216EFA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E5"/>
    <w:rsid w:val="00216EFA"/>
    <w:rsid w:val="002936F8"/>
    <w:rsid w:val="002A2EA3"/>
    <w:rsid w:val="005972C6"/>
    <w:rsid w:val="00701577"/>
    <w:rsid w:val="0084390A"/>
    <w:rsid w:val="00895AE5"/>
    <w:rsid w:val="00913CBB"/>
    <w:rsid w:val="00B3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597018-095C-4FC9-9606-4E96BBF5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table" w:styleId="TableGrid">
    <w:name w:val="Table Grid"/>
    <w:basedOn w:val="TableNormal"/>
    <w:uiPriority w:val="59"/>
    <w:rsid w:val="00B37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djacency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40C1AB2-9EEE-45E8-9F86-DC9EA330B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37</TotalTime>
  <Pages>5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Sushabh</dc:creator>
  <cp:lastModifiedBy>Sushabh</cp:lastModifiedBy>
  <cp:revision>7</cp:revision>
  <dcterms:created xsi:type="dcterms:W3CDTF">2017-11-03T09:00:00Z</dcterms:created>
  <dcterms:modified xsi:type="dcterms:W3CDTF">2017-11-03T09:38:00Z</dcterms:modified>
</cp:coreProperties>
</file>